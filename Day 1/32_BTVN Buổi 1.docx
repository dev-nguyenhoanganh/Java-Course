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26504D" w:rsidRDefault="00BB518D" w:rsidP="0026504D">
      <w:pPr>
        <w:pStyle w:val="Title"/>
      </w:pPr>
      <w:r>
        <w:rPr>
          <w:noProof/>
        </w:rPr>
        <w:t>BTVN Buổi 1</w:t>
      </w:r>
    </w:p>
    <w:p w:rsidR="000150E9" w:rsidRDefault="00BB518D" w:rsidP="0026504D">
      <w:pPr>
        <w:pStyle w:val="Subtitle"/>
      </w:pPr>
      <w:bookmarkStart w:id="0" w:name="_Hlk487785372"/>
      <w:bookmarkEnd w:id="0"/>
      <w:r>
        <w:t>Nguyễn Hoàng Anh</w:t>
      </w:r>
    </w:p>
    <w:p w:rsidR="00BB518D" w:rsidRDefault="00BB518D" w:rsidP="00BB518D">
      <w:pPr>
        <w:pStyle w:val="Heading1"/>
      </w:pPr>
      <w:r>
        <w:t>I, Bài tập thực hành</w:t>
      </w:r>
    </w:p>
    <w:p w:rsidR="00BB518D" w:rsidRDefault="00BB518D" w:rsidP="00BB518D">
      <w:r w:rsidRPr="00AF3353">
        <w:rPr>
          <w:rStyle w:val="Strong"/>
        </w:rPr>
        <w:t>Bài 1</w:t>
      </w:r>
      <w:r w:rsidR="00AF3353" w:rsidRPr="00AF3353">
        <w:rPr>
          <w:rStyle w:val="Strong"/>
        </w:rPr>
        <w:t xml:space="preserve"> </w:t>
      </w:r>
      <w:r>
        <w:t>: Kiểm tra một số có phải số nguyên tố hay không</w:t>
      </w:r>
      <w:r w:rsidR="00CB26A2">
        <w:t xml:space="preserve"> và đưa ra câu trả lời?</w:t>
      </w:r>
    </w:p>
    <w:p w:rsidR="00CB26A2" w:rsidRDefault="00CB26A2" w:rsidP="00DF35D8">
      <w:pPr>
        <w:pStyle w:val="ListBullet"/>
        <w:spacing w:before="60" w:after="60"/>
      </w:pPr>
      <w:r>
        <w:t xml:space="preserve">Đối tượng : </w:t>
      </w:r>
      <w:r w:rsidR="00DF35D8">
        <w:t>Kiểm tra số nguyên tố</w:t>
      </w:r>
    </w:p>
    <w:p w:rsidR="00CB26A2" w:rsidRDefault="00CB26A2" w:rsidP="00DF35D8">
      <w:pPr>
        <w:pStyle w:val="ListBullet"/>
        <w:spacing w:before="60" w:after="60"/>
      </w:pPr>
      <w:r>
        <w:t xml:space="preserve">Thuộc tính : </w:t>
      </w:r>
      <w:r w:rsidR="00DF35D8">
        <w:t xml:space="preserve">Giá trị của số (Miền giá trị - </w:t>
      </w:r>
      <w:r w:rsidR="00DF35D8" w:rsidRPr="00DF35D8">
        <w:rPr>
          <w:rStyle w:val="Emphasis"/>
        </w:rPr>
        <w:t>R</w:t>
      </w:r>
      <w:r w:rsidR="00DF35D8">
        <w:t xml:space="preserve">), câu trả lời (Miền giá trị - </w:t>
      </w:r>
      <w:r w:rsidR="00DF35D8" w:rsidRPr="00DF35D8">
        <w:rPr>
          <w:rStyle w:val="Emphasis"/>
        </w:rPr>
        <w:t>văn bản</w:t>
      </w:r>
      <w:r w:rsidR="00DF35D8">
        <w:t>)</w:t>
      </w:r>
    </w:p>
    <w:p w:rsidR="00DF35D8" w:rsidRDefault="00DF35D8" w:rsidP="00DF35D8">
      <w:pPr>
        <w:pStyle w:val="ListBullet"/>
        <w:spacing w:before="60" w:after="60"/>
      </w:pPr>
      <w:r>
        <w:t>Phương thức : Tính, hiển thị kết quả</w:t>
      </w:r>
    </w:p>
    <w:p w:rsidR="00DF35D8" w:rsidRDefault="00DF35D8" w:rsidP="00DF35D8">
      <w:pPr>
        <w:spacing w:before="240"/>
      </w:pPr>
      <w:r w:rsidRPr="00DF35D8">
        <w:rPr>
          <w:rStyle w:val="Strong"/>
        </w:rPr>
        <w:t>Bài 2</w:t>
      </w:r>
      <w:r>
        <w:rPr>
          <w:rStyle w:val="Strong"/>
        </w:rPr>
        <w:t xml:space="preserve"> </w:t>
      </w:r>
      <w:r w:rsidRPr="00DF35D8">
        <w:t xml:space="preserve">: </w:t>
      </w:r>
      <w:r>
        <w:t>Liệt kê danh sách các số nguyên tố nhỏ hơn N (N là số tự nhiên cho trước)</w:t>
      </w:r>
    </w:p>
    <w:p w:rsidR="00DF35D8" w:rsidRDefault="00DF35D8" w:rsidP="00DF35D8">
      <w:pPr>
        <w:pStyle w:val="ListBullet"/>
        <w:spacing w:before="60" w:after="60"/>
      </w:pPr>
      <w:r>
        <w:t xml:space="preserve">Đối tượng : </w:t>
      </w:r>
      <w:r>
        <w:t>Danh sách số nguyên tố</w:t>
      </w:r>
    </w:p>
    <w:p w:rsidR="00DF35D8" w:rsidRDefault="00DF35D8" w:rsidP="00DF35D8">
      <w:pPr>
        <w:pStyle w:val="ListBullet"/>
        <w:spacing w:before="60" w:after="60"/>
      </w:pPr>
      <w:r>
        <w:t xml:space="preserve">Thuộc tính : Giá trị của </w:t>
      </w:r>
      <w:r w:rsidR="00601E36">
        <w:t>N</w:t>
      </w:r>
      <w:r>
        <w:t xml:space="preserve"> (Miền giá trị - </w:t>
      </w:r>
      <w:r w:rsidR="00601E36">
        <w:rPr>
          <w:rStyle w:val="Emphasis"/>
        </w:rPr>
        <w:t>N</w:t>
      </w:r>
      <w:r>
        <w:t xml:space="preserve">), </w:t>
      </w:r>
      <w:r w:rsidR="00DA4878">
        <w:t>Số phần tử</w:t>
      </w:r>
      <w:r>
        <w:t xml:space="preserve"> (Miền giá trị - </w:t>
      </w:r>
      <w:r w:rsidR="00DA4878">
        <w:rPr>
          <w:rStyle w:val="Emphasis"/>
        </w:rPr>
        <w:t>R</w:t>
      </w:r>
      <w:r>
        <w:t>)</w:t>
      </w:r>
    </w:p>
    <w:p w:rsidR="00DA4878" w:rsidRPr="00DA4878" w:rsidRDefault="00DF35D8" w:rsidP="00DA4878">
      <w:pPr>
        <w:pStyle w:val="ListBullet"/>
        <w:spacing w:before="60" w:after="60"/>
      </w:pPr>
      <w:r>
        <w:t>Phương thức : Tính, hiển thị kết quả</w:t>
      </w:r>
    </w:p>
    <w:p w:rsidR="00AF3353" w:rsidRDefault="00AF3353" w:rsidP="002114D0">
      <w:pPr>
        <w:pStyle w:val="Heading1"/>
      </w:pPr>
      <w:r>
        <w:t>II, Bài tập về nhà</w:t>
      </w:r>
    </w:p>
    <w:p w:rsidR="00DA4878" w:rsidRDefault="00DA4878" w:rsidP="00DA4878">
      <w:r>
        <w:rPr>
          <w:rStyle w:val="Strong"/>
        </w:rPr>
        <w:t xml:space="preserve">Bài 3 </w:t>
      </w:r>
      <w:r w:rsidRPr="004E06B0">
        <w:t>:</w:t>
      </w:r>
      <w:r>
        <w:t xml:space="preserve"> Giải phương trình bậc nhất Ax + B = 0</w:t>
      </w:r>
    </w:p>
    <w:p w:rsidR="00DA4878" w:rsidRDefault="00DA4878" w:rsidP="00DA4878">
      <w:pPr>
        <w:pStyle w:val="ListBullet"/>
        <w:spacing w:before="60" w:after="60"/>
      </w:pPr>
      <w:r>
        <w:t>Đối tượng : Phương trình bậc nhất</w:t>
      </w:r>
    </w:p>
    <w:p w:rsidR="00DA4878" w:rsidRDefault="00DA4878" w:rsidP="00DA4878">
      <w:pPr>
        <w:pStyle w:val="ListBullet"/>
        <w:spacing w:before="60" w:after="60"/>
      </w:pPr>
      <w:r>
        <w:t xml:space="preserve">Thuộc tính : Giá trị của cơ số A (Miền giá trị - </w:t>
      </w:r>
      <w:r>
        <w:rPr>
          <w:rStyle w:val="Emphasis"/>
        </w:rPr>
        <w:t>R</w:t>
      </w:r>
      <w:r>
        <w:t xml:space="preserve">), Giá trị cơ số B (Miền giá trị - </w:t>
      </w:r>
      <w:r>
        <w:rPr>
          <w:rStyle w:val="Emphasis"/>
        </w:rPr>
        <w:t>R</w:t>
      </w:r>
      <w:r>
        <w:t xml:space="preserve">), giá trị biến x (Miền giá trị - </w:t>
      </w:r>
      <w:r>
        <w:rPr>
          <w:rStyle w:val="Emphasis"/>
        </w:rPr>
        <w:t>R</w:t>
      </w:r>
      <w:r>
        <w:t>)</w:t>
      </w:r>
    </w:p>
    <w:p w:rsidR="00DA4878" w:rsidRDefault="00DA4878" w:rsidP="00DA4878">
      <w:pPr>
        <w:pStyle w:val="ListBullet"/>
        <w:spacing w:before="60" w:after="60"/>
      </w:pPr>
      <w:r>
        <w:t>Phương thức : Tính, hiển thị kết quả</w:t>
      </w:r>
    </w:p>
    <w:p w:rsidR="00DA4878" w:rsidRDefault="00DA4878" w:rsidP="00DA4878">
      <w:r>
        <w:rPr>
          <w:rStyle w:val="Strong"/>
        </w:rPr>
        <w:t xml:space="preserve">Bài 4 </w:t>
      </w:r>
      <w:r w:rsidRPr="00DA4878">
        <w:t xml:space="preserve">: </w:t>
      </w:r>
      <w:r>
        <w:t>Nhập vào tháng và năm sau đó in ra số ngày của tháng thuộc năm đã nhập.</w:t>
      </w:r>
    </w:p>
    <w:p w:rsidR="00DA4878" w:rsidRDefault="00DA4878" w:rsidP="00DA4878">
      <w:pPr>
        <w:pStyle w:val="ListBullet"/>
        <w:spacing w:before="60" w:after="60"/>
      </w:pPr>
      <w:r>
        <w:t xml:space="preserve">Đối tượng : </w:t>
      </w:r>
      <w:r w:rsidR="002114D0">
        <w:t>Thời gian</w:t>
      </w:r>
    </w:p>
    <w:p w:rsidR="00DA4878" w:rsidRDefault="00DA4878" w:rsidP="00DA4878">
      <w:pPr>
        <w:pStyle w:val="ListBullet"/>
        <w:spacing w:before="60" w:after="60"/>
      </w:pPr>
      <w:r>
        <w:t xml:space="preserve">Thuộc tính : </w:t>
      </w:r>
      <w:r w:rsidR="002114D0">
        <w:t>Ngày</w:t>
      </w:r>
      <w:r>
        <w:t xml:space="preserve"> (Miền giá trị - </w:t>
      </w:r>
      <w:r w:rsidR="00011834">
        <w:rPr>
          <w:rStyle w:val="Emphasis"/>
        </w:rPr>
        <w:t>Văn bản</w:t>
      </w:r>
      <w:r>
        <w:t xml:space="preserve">), </w:t>
      </w:r>
      <w:r w:rsidR="002114D0">
        <w:t>Tháng</w:t>
      </w:r>
      <w:r>
        <w:t xml:space="preserve"> (Miền giá trị - </w:t>
      </w:r>
      <w:r w:rsidR="002114D0">
        <w:rPr>
          <w:rStyle w:val="Emphasis"/>
        </w:rPr>
        <w:t>Văn bản</w:t>
      </w:r>
      <w:r>
        <w:t xml:space="preserve">), </w:t>
      </w:r>
      <w:r w:rsidR="002114D0">
        <w:t>Năm</w:t>
      </w:r>
      <w:r>
        <w:t xml:space="preserve"> (Miền giá trị - </w:t>
      </w:r>
      <w:r w:rsidR="002114D0">
        <w:rPr>
          <w:rStyle w:val="Emphasis"/>
        </w:rPr>
        <w:t>Văn bản</w:t>
      </w:r>
      <w:r>
        <w:t>)</w:t>
      </w:r>
    </w:p>
    <w:p w:rsidR="00DA4878" w:rsidRDefault="00DA4878" w:rsidP="00DA4878">
      <w:pPr>
        <w:pStyle w:val="ListBullet"/>
        <w:spacing w:before="60" w:after="60"/>
      </w:pPr>
      <w:r>
        <w:t>Phương thức : Tính, hiển thị kết quả</w:t>
      </w:r>
    </w:p>
    <w:p w:rsidR="00BB518D" w:rsidRDefault="002142BA" w:rsidP="00BB518D">
      <w:r w:rsidRPr="002142BA">
        <w:rPr>
          <w:rStyle w:val="Strong"/>
        </w:rPr>
        <w:t>Bài 5</w:t>
      </w:r>
      <w:r>
        <w:t xml:space="preserve"> : Bài toán giải phương trình bậc 2 dùng để mô tả việc giải phương trình </w:t>
      </w:r>
    </w:p>
    <w:p w:rsidR="002142BA" w:rsidRPr="002142BA" w:rsidRDefault="002142BA" w:rsidP="00BB5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:rsidR="002142BA" w:rsidRDefault="002142BA" w:rsidP="002142BA">
      <w:pPr>
        <w:pStyle w:val="ListBullet"/>
        <w:spacing w:before="60" w:after="60"/>
      </w:pPr>
      <w:r>
        <w:lastRenderedPageBreak/>
        <w:t xml:space="preserve">Đối tượng : Phương trình bậc </w:t>
      </w:r>
      <w:r>
        <w:t>2</w:t>
      </w:r>
    </w:p>
    <w:p w:rsidR="002142BA" w:rsidRDefault="002142BA" w:rsidP="002142BA">
      <w:pPr>
        <w:pStyle w:val="ListBullet"/>
        <w:spacing w:before="60" w:after="60"/>
      </w:pPr>
      <w:r>
        <w:t xml:space="preserve">Thuộc tính : Giá trị của cơ số </w:t>
      </w:r>
      <w:r>
        <w:t>a</w:t>
      </w:r>
      <w:r>
        <w:t xml:space="preserve"> (Miền giá trị - </w:t>
      </w:r>
      <w:r>
        <w:rPr>
          <w:rStyle w:val="Emphasis"/>
        </w:rPr>
        <w:t>R</w:t>
      </w:r>
      <w:r>
        <w:t xml:space="preserve">), Giá trị cơ số </w:t>
      </w:r>
      <w:r>
        <w:t>b</w:t>
      </w:r>
      <w:r>
        <w:t xml:space="preserve"> (Miền giá trị - </w:t>
      </w:r>
      <w:r>
        <w:rPr>
          <w:rStyle w:val="Emphasis"/>
        </w:rPr>
        <w:t>R</w:t>
      </w:r>
      <w:r>
        <w:t xml:space="preserve">), </w:t>
      </w:r>
      <w:r>
        <w:t>giá trị cơ số c (</w:t>
      </w:r>
      <w:r>
        <w:t xml:space="preserve">Miền giá trị - </w:t>
      </w:r>
      <w:r>
        <w:rPr>
          <w:rStyle w:val="Emphasis"/>
        </w:rPr>
        <w:t>R</w:t>
      </w:r>
      <w:r>
        <w:t xml:space="preserve">), </w:t>
      </w:r>
      <w:r>
        <w:t xml:space="preserve">giá trị biến x (Miền giá trị - </w:t>
      </w:r>
      <w:r>
        <w:rPr>
          <w:rStyle w:val="Emphasis"/>
        </w:rPr>
        <w:t>R</w:t>
      </w:r>
      <w:r>
        <w:t>)</w:t>
      </w:r>
    </w:p>
    <w:p w:rsidR="002142BA" w:rsidRDefault="002142BA" w:rsidP="002142BA">
      <w:pPr>
        <w:pStyle w:val="ListBullet"/>
        <w:spacing w:before="60" w:after="60"/>
      </w:pPr>
      <w:r>
        <w:t>Phương thức : Tính, hiển thị kết quả</w:t>
      </w:r>
    </w:p>
    <w:p w:rsidR="002142BA" w:rsidRDefault="002142BA" w:rsidP="002142BA">
      <w:pPr>
        <w:pStyle w:val="ListBullet"/>
        <w:numPr>
          <w:ilvl w:val="0"/>
          <w:numId w:val="0"/>
        </w:numPr>
        <w:spacing w:before="60" w:after="60"/>
      </w:pPr>
      <w:r w:rsidRPr="002142BA">
        <w:rPr>
          <w:rStyle w:val="Strong"/>
        </w:rPr>
        <w:t>Bài 6</w:t>
      </w:r>
      <w:r>
        <w:t xml:space="preserve"> : Hãy in thông tin chu vi, diện tích, độ dài cạnh, chiều dài, chiều rộng của hình vuông, và hình chữ nhật nếu biết thông tin của 4 đỉnh HV, HCN đó.</w:t>
      </w:r>
    </w:p>
    <w:p w:rsidR="002142BA" w:rsidRDefault="002142BA" w:rsidP="002142BA">
      <w:pPr>
        <w:pStyle w:val="ListBullet"/>
        <w:numPr>
          <w:ilvl w:val="0"/>
          <w:numId w:val="0"/>
        </w:numPr>
        <w:spacing w:before="60" w:after="60"/>
      </w:pPr>
      <w:r>
        <w:rPr>
          <w:i/>
          <w:iCs/>
        </w:rPr>
        <w:t xml:space="preserve">Chú ý: </w:t>
      </w:r>
      <w:r>
        <w:t>Một đỉnh gồm có thông tin tọa độ (x; 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379"/>
        <w:gridCol w:w="2363"/>
        <w:gridCol w:w="2168"/>
      </w:tblGrid>
      <w:tr w:rsidR="002114D0" w:rsidTr="002114D0">
        <w:tc>
          <w:tcPr>
            <w:tcW w:w="2440" w:type="dxa"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379" w:type="dxa"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vuông</w:t>
            </w:r>
          </w:p>
        </w:tc>
        <w:tc>
          <w:tcPr>
            <w:tcW w:w="2363" w:type="dxa"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chữ nhật</w:t>
            </w:r>
          </w:p>
        </w:tc>
        <w:tc>
          <w:tcPr>
            <w:tcW w:w="2168" w:type="dxa"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Điểm</w:t>
            </w:r>
          </w:p>
        </w:tc>
      </w:tr>
      <w:tr w:rsidR="002114D0" w:rsidTr="002114D0">
        <w:tc>
          <w:tcPr>
            <w:tcW w:w="2440" w:type="dxa"/>
            <w:vMerge w:val="restart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379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363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168" w:type="dxa"/>
            <w:vMerge w:val="restart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x</w:t>
            </w:r>
          </w:p>
        </w:tc>
      </w:tr>
      <w:tr w:rsidR="002114D0" w:rsidTr="002114D0">
        <w:tc>
          <w:tcPr>
            <w:tcW w:w="2440" w:type="dxa"/>
            <w:vMerge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363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168" w:type="dxa"/>
            <w:vMerge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</w:tr>
      <w:tr w:rsidR="002114D0" w:rsidTr="002114D0">
        <w:tc>
          <w:tcPr>
            <w:tcW w:w="2440" w:type="dxa"/>
            <w:vMerge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Merge w:val="restart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Độ dài cạnh</w:t>
            </w:r>
          </w:p>
        </w:tc>
        <w:tc>
          <w:tcPr>
            <w:tcW w:w="2363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dài</w:t>
            </w:r>
          </w:p>
        </w:tc>
        <w:tc>
          <w:tcPr>
            <w:tcW w:w="2168" w:type="dxa"/>
            <w:vMerge w:val="restart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y</w:t>
            </w:r>
          </w:p>
        </w:tc>
      </w:tr>
      <w:tr w:rsidR="002114D0" w:rsidTr="002114D0">
        <w:tc>
          <w:tcPr>
            <w:tcW w:w="2440" w:type="dxa"/>
            <w:vMerge/>
            <w:tcBorders>
              <w:bottom w:val="single" w:sz="4" w:space="0" w:color="auto"/>
            </w:tcBorders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  <w:tc>
          <w:tcPr>
            <w:tcW w:w="2379" w:type="dxa"/>
            <w:vMerge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  <w:tc>
          <w:tcPr>
            <w:tcW w:w="2363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rộng</w:t>
            </w:r>
          </w:p>
        </w:tc>
        <w:tc>
          <w:tcPr>
            <w:tcW w:w="2168" w:type="dxa"/>
            <w:vMerge/>
          </w:tcPr>
          <w:p w:rsidR="002114D0" w:rsidRDefault="002114D0" w:rsidP="002142BA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</w:tr>
      <w:tr w:rsidR="002114D0" w:rsidTr="002114D0">
        <w:tc>
          <w:tcPr>
            <w:tcW w:w="2440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379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In ra màn hình</w:t>
            </w:r>
          </w:p>
        </w:tc>
        <w:tc>
          <w:tcPr>
            <w:tcW w:w="2363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In ra màn hình</w:t>
            </w:r>
          </w:p>
        </w:tc>
        <w:tc>
          <w:tcPr>
            <w:tcW w:w="2168" w:type="dxa"/>
            <w:vAlign w:val="center"/>
          </w:tcPr>
          <w:p w:rsidR="002114D0" w:rsidRDefault="002114D0" w:rsidP="002114D0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Tính khoảng cách giữa 2 điểm</w:t>
            </w:r>
          </w:p>
        </w:tc>
      </w:tr>
    </w:tbl>
    <w:p w:rsidR="002142BA" w:rsidRPr="002114D0" w:rsidRDefault="002114D0" w:rsidP="002114D0">
      <w:r w:rsidRPr="002114D0">
        <w:rPr>
          <w:rStyle w:val="Strong"/>
        </w:rPr>
        <w:t xml:space="preserve">Bài 7 </w:t>
      </w:r>
      <w:r>
        <w:t>: Nhập vào tháng và năm sau đó tính số ngày của tháng thuộc năm đã nhập</w:t>
      </w:r>
    </w:p>
    <w:p w:rsidR="002114D0" w:rsidRDefault="002114D0" w:rsidP="002114D0">
      <w:pPr>
        <w:pStyle w:val="ListBullet"/>
        <w:spacing w:before="60" w:after="60"/>
      </w:pPr>
      <w:r>
        <w:t>Đối tượng : Thời gian</w:t>
      </w:r>
    </w:p>
    <w:p w:rsidR="002114D0" w:rsidRDefault="002114D0" w:rsidP="002114D0">
      <w:pPr>
        <w:pStyle w:val="ListBullet"/>
        <w:spacing w:before="60" w:after="60"/>
      </w:pPr>
      <w:r>
        <w:t xml:space="preserve">Thuộc tính : Ngày (Miền giá trị - </w:t>
      </w:r>
      <w:r>
        <w:rPr>
          <w:rStyle w:val="Emphasis"/>
        </w:rPr>
        <w:t>Văn bản</w:t>
      </w:r>
      <w:r>
        <w:t xml:space="preserve">), Tháng (Miền giá trị - </w:t>
      </w:r>
      <w:r>
        <w:rPr>
          <w:rStyle w:val="Emphasis"/>
        </w:rPr>
        <w:t>Văn bản</w:t>
      </w:r>
      <w:r>
        <w:t xml:space="preserve">), Năm (Miền giá trị - </w:t>
      </w:r>
      <w:r>
        <w:rPr>
          <w:rStyle w:val="Emphasis"/>
        </w:rPr>
        <w:t>Văn bản</w:t>
      </w:r>
      <w:r>
        <w:t>)</w:t>
      </w:r>
    </w:p>
    <w:p w:rsidR="002114D0" w:rsidRDefault="002114D0" w:rsidP="002114D0">
      <w:pPr>
        <w:pStyle w:val="ListBullet"/>
        <w:spacing w:before="60" w:after="60"/>
      </w:pPr>
      <w:r>
        <w:t>Phương thức : Tính, hiển thị kết quả</w:t>
      </w:r>
      <w:bookmarkStart w:id="1" w:name="_GoBack"/>
      <w:bookmarkEnd w:id="1"/>
    </w:p>
    <w:p w:rsidR="002142BA" w:rsidRPr="00BB518D" w:rsidRDefault="002142BA" w:rsidP="00BB518D"/>
    <w:sectPr w:rsidR="002142BA" w:rsidRPr="00BB518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77" w:rsidRDefault="00D87877">
      <w:pPr>
        <w:spacing w:line="240" w:lineRule="auto"/>
      </w:pPr>
      <w:r>
        <w:separator/>
      </w:r>
    </w:p>
  </w:endnote>
  <w:endnote w:type="continuationSeparator" w:id="0">
    <w:p w:rsidR="00D87877" w:rsidRDefault="00D87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77" w:rsidRDefault="00D87877">
      <w:pPr>
        <w:spacing w:line="240" w:lineRule="auto"/>
      </w:pPr>
      <w:r>
        <w:separator/>
      </w:r>
    </w:p>
  </w:footnote>
  <w:footnote w:type="continuationSeparator" w:id="0">
    <w:p w:rsidR="00D87877" w:rsidRDefault="00D878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8D"/>
    <w:rsid w:val="00007202"/>
    <w:rsid w:val="00011834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3EC1"/>
    <w:rsid w:val="00131CAB"/>
    <w:rsid w:val="001D0BD1"/>
    <w:rsid w:val="002017AC"/>
    <w:rsid w:val="002114D0"/>
    <w:rsid w:val="002142BA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06B0"/>
    <w:rsid w:val="004E744B"/>
    <w:rsid w:val="004F7760"/>
    <w:rsid w:val="00520AC9"/>
    <w:rsid w:val="00594254"/>
    <w:rsid w:val="005B6EB8"/>
    <w:rsid w:val="00601E36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577D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F3353"/>
    <w:rsid w:val="00B369B4"/>
    <w:rsid w:val="00B53817"/>
    <w:rsid w:val="00B61F85"/>
    <w:rsid w:val="00BA3CC7"/>
    <w:rsid w:val="00BB518D"/>
    <w:rsid w:val="00BE478D"/>
    <w:rsid w:val="00BF457D"/>
    <w:rsid w:val="00BF4775"/>
    <w:rsid w:val="00CA0C45"/>
    <w:rsid w:val="00CB26A2"/>
    <w:rsid w:val="00CC3AB0"/>
    <w:rsid w:val="00CD4A9C"/>
    <w:rsid w:val="00CF12AE"/>
    <w:rsid w:val="00D1798D"/>
    <w:rsid w:val="00D87877"/>
    <w:rsid w:val="00D902A4"/>
    <w:rsid w:val="00DA4878"/>
    <w:rsid w:val="00DB2323"/>
    <w:rsid w:val="00DB331E"/>
    <w:rsid w:val="00DC4E21"/>
    <w:rsid w:val="00DD5358"/>
    <w:rsid w:val="00DF35D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6BA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53"/>
    <w:rPr>
      <w:rFonts w:ascii="Calibri" w:hAnsi="Calibri"/>
      <w:sz w:val="26"/>
    </w:rPr>
  </w:style>
  <w:style w:type="paragraph" w:styleId="Heading1">
    <w:name w:val="heading 1"/>
    <w:basedOn w:val="Normal"/>
    <w:link w:val="Heading1Char"/>
    <w:uiPriority w:val="5"/>
    <w:qFormat/>
    <w:rsid w:val="00AF3353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AF3353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AF3353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37EC0294-4AD5-4230-B4CD-CC8DDAE3CAE2%7d\%7bD19C31F9-70C7-4EED-9A20-9836BB266C6A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{D19C31F9-70C7-4EED-9A20-9836BB266C6A}tf10002117_win32.dotx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2020-10-19T15:35:00Z</dcterms:created>
  <dcterms:modified xsi:type="dcterms:W3CDTF">2020-10-20T17:47:00Z</dcterms:modified>
</cp:coreProperties>
</file>