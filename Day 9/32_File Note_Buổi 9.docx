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6AD83" w14:textId="77777777" w:rsidR="004D22D5" w:rsidRDefault="004D22D5" w:rsidP="004D22D5">
      <w:pPr>
        <w:pStyle w:val="Title"/>
      </w:pPr>
      <w:r>
        <w:t>File Note</w:t>
      </w:r>
    </w:p>
    <w:p w14:paraId="256B4FEF" w14:textId="59AFDA30" w:rsidR="004D22D5" w:rsidRDefault="009375EA" w:rsidP="00B128C2">
      <w:pPr>
        <w:pStyle w:val="Subtitle"/>
      </w:pPr>
      <w:r w:rsidRPr="009375EA">
        <w:rPr>
          <w:lang w:val="vi-VN"/>
        </w:rPr>
        <w:t xml:space="preserve">Buổi </w:t>
      </w:r>
      <w:r w:rsidR="00053792">
        <w:t>9</w:t>
      </w:r>
      <w:r w:rsidRPr="009375EA">
        <w:rPr>
          <w:lang w:val="vi-VN"/>
        </w:rPr>
        <w:t xml:space="preserve">: </w:t>
      </w:r>
      <w:r w:rsidR="007579C6">
        <w:t xml:space="preserve">Cấu trúc </w:t>
      </w:r>
      <w:r w:rsidR="00B128C2">
        <w:t>vòng lặp trong Java</w:t>
      </w:r>
    </w:p>
    <w:p w14:paraId="4AD40019" w14:textId="383BD28E" w:rsidR="00405D12" w:rsidRPr="00405D12" w:rsidRDefault="00405D12" w:rsidP="00405D12">
      <w:pPr>
        <w:pStyle w:val="Heading2"/>
        <w:rPr>
          <w:lang w:val="vi-VN" w:eastAsia="ja-JP"/>
        </w:rPr>
      </w:pPr>
      <w:r>
        <w:rPr>
          <w:lang w:eastAsia="ja-JP"/>
        </w:rPr>
        <w:t xml:space="preserve">1, </w:t>
      </w:r>
      <w:r w:rsidRPr="00405D12">
        <w:rPr>
          <w:lang w:val="vi-VN" w:eastAsia="ja-JP"/>
        </w:rPr>
        <w:t>Cấu trúc vòng lặp for</w:t>
      </w:r>
    </w:p>
    <w:p w14:paraId="4214977F" w14:textId="77777777" w:rsidR="00405D12" w:rsidRPr="00405D12" w:rsidRDefault="00405D12" w:rsidP="00405D12">
      <w:pPr>
        <w:numPr>
          <w:ilvl w:val="0"/>
          <w:numId w:val="31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05D12">
        <w:rPr>
          <w:rFonts w:eastAsia="Times New Roman" w:cs="Calibri"/>
          <w:sz w:val="24"/>
          <w:szCs w:val="24"/>
          <w:lang w:val="vi-VN" w:eastAsia="ja-JP"/>
        </w:rPr>
        <w:t>Thường được sử dụng khi biết trước số lần lặp, hay biết giá trị đầu và cuối của vòng lặp.</w:t>
      </w:r>
    </w:p>
    <w:p w14:paraId="2B04C9DD" w14:textId="77777777" w:rsidR="00405D12" w:rsidRPr="00405D12" w:rsidRDefault="00405D12" w:rsidP="00405D12">
      <w:pPr>
        <w:numPr>
          <w:ilvl w:val="0"/>
          <w:numId w:val="31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05D12">
        <w:rPr>
          <w:rFonts w:eastAsia="Times New Roman" w:cs="Calibri"/>
          <w:sz w:val="24"/>
          <w:szCs w:val="24"/>
          <w:lang w:val="vi-VN" w:eastAsia="ja-JP"/>
        </w:rPr>
        <w:t xml:space="preserve">Thường được dùng để duyệt mảng, chuỗi </w:t>
      </w:r>
    </w:p>
    <w:p w14:paraId="71C0FE3F" w14:textId="77777777" w:rsidR="00405D12" w:rsidRPr="00405D12" w:rsidRDefault="00405D12" w:rsidP="00405D12">
      <w:pPr>
        <w:numPr>
          <w:ilvl w:val="0"/>
          <w:numId w:val="31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05D12">
        <w:rPr>
          <w:rFonts w:eastAsia="Times New Roman" w:cs="Calibri"/>
          <w:sz w:val="24"/>
          <w:szCs w:val="24"/>
          <w:lang w:val="vi-VN" w:eastAsia="ja-JP"/>
        </w:rPr>
        <w:t>Cú pháp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405D12" w:rsidRPr="00405D12" w14:paraId="2A6DDE40" w14:textId="77777777" w:rsidTr="00405D12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6A45C" w14:textId="77777777" w:rsidR="00405D12" w:rsidRPr="00405D12" w:rsidRDefault="00405D12" w:rsidP="00405D12">
            <w:pPr>
              <w:spacing w:before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vi-VN" w:eastAsia="ja-JP"/>
              </w:rPr>
            </w:pPr>
            <w:r w:rsidRPr="00405D1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vi-VN" w:eastAsia="ja-JP"/>
              </w:rPr>
              <w:t>for</w:t>
            </w:r>
            <w:r w:rsidRPr="00405D12">
              <w:rPr>
                <w:rFonts w:ascii="Consolas" w:eastAsia="Times New Roman" w:hAnsi="Consolas" w:cs="Times New Roman"/>
                <w:sz w:val="24"/>
                <w:szCs w:val="24"/>
                <w:lang w:val="vi-VN" w:eastAsia="ja-JP"/>
              </w:rPr>
              <w:t xml:space="preserve"> (&lt;giá trị khởi tạo&gt;; &lt;biểu thức điều kiện&gt;; &lt;biểu thức bước nhảy&gt;) {</w:t>
            </w:r>
          </w:p>
          <w:p w14:paraId="123C1F70" w14:textId="77777777" w:rsidR="00405D12" w:rsidRPr="00405D12" w:rsidRDefault="00405D12" w:rsidP="00405D12">
            <w:pPr>
              <w:spacing w:before="0" w:line="240" w:lineRule="auto"/>
              <w:ind w:left="540"/>
              <w:rPr>
                <w:rFonts w:ascii="Consolas" w:eastAsia="Times New Roman" w:hAnsi="Consolas" w:cs="Times New Roman"/>
                <w:color w:val="70AD47"/>
                <w:sz w:val="24"/>
                <w:szCs w:val="24"/>
                <w:lang w:eastAsia="ja-JP"/>
              </w:rPr>
            </w:pPr>
            <w:r w:rsidRPr="00405D12">
              <w:rPr>
                <w:rFonts w:ascii="Consolas" w:eastAsia="Times New Roman" w:hAnsi="Consolas" w:cs="Times New Roman"/>
                <w:color w:val="70AD47"/>
                <w:sz w:val="24"/>
                <w:szCs w:val="24"/>
                <w:lang w:eastAsia="ja-JP"/>
              </w:rPr>
              <w:t>// Nội dung  công việc</w:t>
            </w:r>
          </w:p>
          <w:p w14:paraId="278EC024" w14:textId="77777777" w:rsidR="00405D12" w:rsidRPr="00405D12" w:rsidRDefault="00405D12" w:rsidP="00405D12">
            <w:pPr>
              <w:spacing w:before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ja-JP"/>
              </w:rPr>
            </w:pPr>
            <w:r w:rsidRPr="00405D12">
              <w:rPr>
                <w:rFonts w:ascii="Consolas" w:eastAsia="Times New Roman" w:hAnsi="Consolas" w:cs="Times New Roman"/>
                <w:sz w:val="24"/>
                <w:szCs w:val="24"/>
                <w:lang w:eastAsia="ja-JP"/>
              </w:rPr>
              <w:t>}</w:t>
            </w:r>
          </w:p>
        </w:tc>
      </w:tr>
    </w:tbl>
    <w:p w14:paraId="53F4076E" w14:textId="77777777" w:rsidR="00405D12" w:rsidRPr="00405D12" w:rsidRDefault="00405D12" w:rsidP="00405D12">
      <w:pPr>
        <w:spacing w:before="0" w:line="240" w:lineRule="auto"/>
        <w:rPr>
          <w:rFonts w:eastAsia="Times New Roman" w:cs="Calibri"/>
          <w:sz w:val="24"/>
          <w:szCs w:val="24"/>
          <w:lang w:eastAsia="ja-JP"/>
        </w:rPr>
      </w:pPr>
      <w:r w:rsidRPr="00405D12">
        <w:rPr>
          <w:rFonts w:eastAsia="Times New Roman" w:cs="Calibri"/>
          <w:sz w:val="24"/>
          <w:szCs w:val="24"/>
          <w:lang w:eastAsia="ja-JP"/>
        </w:rPr>
        <w:t> </w:t>
      </w:r>
    </w:p>
    <w:p w14:paraId="53CDDA0E" w14:textId="7A5B8D03" w:rsidR="00405D12" w:rsidRPr="00405D12" w:rsidRDefault="00405D12" w:rsidP="00405D12">
      <w:pPr>
        <w:pStyle w:val="Heading2"/>
        <w:rPr>
          <w:lang w:val="vi-VN" w:eastAsia="ja-JP"/>
        </w:rPr>
      </w:pPr>
      <w:r>
        <w:rPr>
          <w:lang w:eastAsia="ja-JP"/>
        </w:rPr>
        <w:t xml:space="preserve">2, </w:t>
      </w:r>
      <w:r w:rsidRPr="00405D12">
        <w:rPr>
          <w:lang w:val="vi-VN" w:eastAsia="ja-JP"/>
        </w:rPr>
        <w:t>Cấu trúc vòng lặp while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405D12" w:rsidRPr="00405D12" w14:paraId="086E1937" w14:textId="77777777" w:rsidTr="00405D12">
        <w:tc>
          <w:tcPr>
            <w:tcW w:w="9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335C9" w14:textId="77777777" w:rsidR="00405D12" w:rsidRPr="00405D12" w:rsidRDefault="00405D12" w:rsidP="00405D12">
            <w:pPr>
              <w:spacing w:before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ja-JP"/>
              </w:rPr>
            </w:pPr>
            <w:r w:rsidRPr="00405D1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ja-JP"/>
              </w:rPr>
              <w:t>while</w:t>
            </w:r>
            <w:r w:rsidRPr="00405D12">
              <w:rPr>
                <w:rFonts w:ascii="Consolas" w:eastAsia="Times New Roman" w:hAnsi="Consolas" w:cs="Times New Roman"/>
                <w:sz w:val="24"/>
                <w:szCs w:val="24"/>
                <w:lang w:val="vi-VN" w:eastAsia="ja-JP"/>
              </w:rPr>
              <w:t xml:space="preserve"> (&lt;biểu thức điều kiện&gt;) {</w:t>
            </w:r>
          </w:p>
          <w:p w14:paraId="16A32CAD" w14:textId="77777777" w:rsidR="00405D12" w:rsidRPr="00405D12" w:rsidRDefault="00405D12" w:rsidP="00405D12">
            <w:pPr>
              <w:spacing w:before="0" w:line="240" w:lineRule="auto"/>
              <w:ind w:left="540"/>
              <w:rPr>
                <w:rFonts w:ascii="Consolas" w:eastAsia="Times New Roman" w:hAnsi="Consolas" w:cs="Times New Roman"/>
                <w:color w:val="70AD47"/>
                <w:sz w:val="24"/>
                <w:szCs w:val="24"/>
                <w:lang w:eastAsia="ja-JP"/>
              </w:rPr>
            </w:pPr>
            <w:r w:rsidRPr="00405D12">
              <w:rPr>
                <w:rFonts w:ascii="Consolas" w:eastAsia="Times New Roman" w:hAnsi="Consolas" w:cs="Times New Roman"/>
                <w:color w:val="70AD47"/>
                <w:sz w:val="24"/>
                <w:szCs w:val="24"/>
                <w:lang w:eastAsia="ja-JP"/>
              </w:rPr>
              <w:t>// Nội dung  công việc</w:t>
            </w:r>
          </w:p>
          <w:p w14:paraId="0CF5955C" w14:textId="77777777" w:rsidR="00405D12" w:rsidRPr="00405D12" w:rsidRDefault="00405D12" w:rsidP="00405D12">
            <w:pPr>
              <w:spacing w:before="0" w:line="240" w:lineRule="auto"/>
              <w:ind w:left="54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ja-JP"/>
              </w:rPr>
            </w:pPr>
            <w:r w:rsidRPr="00405D1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ja-JP"/>
              </w:rPr>
              <w:t xml:space="preserve">&lt;Biểu thức </w:t>
            </w:r>
            <w:r w:rsidRPr="00405D1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vi-VN" w:eastAsia="ja-JP"/>
              </w:rPr>
              <w:t>bước nhảy</w:t>
            </w:r>
            <w:r w:rsidRPr="00405D1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ja-JP"/>
              </w:rPr>
              <w:t>&gt;</w:t>
            </w:r>
          </w:p>
          <w:p w14:paraId="446F99DA" w14:textId="77777777" w:rsidR="00405D12" w:rsidRPr="00405D12" w:rsidRDefault="00405D12" w:rsidP="00405D12">
            <w:pPr>
              <w:spacing w:before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ja-JP"/>
              </w:rPr>
            </w:pPr>
            <w:r w:rsidRPr="00405D12">
              <w:rPr>
                <w:rFonts w:ascii="Consolas" w:eastAsia="Times New Roman" w:hAnsi="Consolas" w:cs="Times New Roman"/>
                <w:sz w:val="24"/>
                <w:szCs w:val="24"/>
                <w:lang w:eastAsia="ja-JP"/>
              </w:rPr>
              <w:t>}</w:t>
            </w:r>
          </w:p>
        </w:tc>
      </w:tr>
    </w:tbl>
    <w:p w14:paraId="02C9FE5E" w14:textId="77777777" w:rsidR="00405D12" w:rsidRPr="00405D12" w:rsidRDefault="00405D12" w:rsidP="00405D12">
      <w:pPr>
        <w:numPr>
          <w:ilvl w:val="0"/>
          <w:numId w:val="33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05D12">
        <w:rPr>
          <w:rFonts w:eastAsia="Times New Roman" w:cs="Calibri"/>
          <w:sz w:val="24"/>
          <w:szCs w:val="24"/>
          <w:lang w:val="vi-VN" w:eastAsia="ja-JP"/>
        </w:rPr>
        <w:t>Giống biến thể của for</w:t>
      </w:r>
    </w:p>
    <w:p w14:paraId="1A301625" w14:textId="77777777" w:rsidR="00405D12" w:rsidRPr="00405D12" w:rsidRDefault="00405D12" w:rsidP="00405D12">
      <w:pPr>
        <w:numPr>
          <w:ilvl w:val="0"/>
          <w:numId w:val="33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05D12">
        <w:rPr>
          <w:rFonts w:eastAsia="Times New Roman" w:cs="Calibri"/>
          <w:sz w:val="24"/>
          <w:szCs w:val="24"/>
          <w:lang w:val="vi-VN" w:eastAsia="ja-JP"/>
        </w:rPr>
        <w:t>Không biết trước số lần lặp</w:t>
      </w:r>
    </w:p>
    <w:p w14:paraId="093BF2FE" w14:textId="69AEA2C3" w:rsidR="00405D12" w:rsidRPr="00405D12" w:rsidRDefault="00405D12" w:rsidP="00405D12">
      <w:pPr>
        <w:spacing w:before="0" w:line="240" w:lineRule="auto"/>
        <w:rPr>
          <w:rStyle w:val="Emphasis"/>
          <w:sz w:val="28"/>
          <w:szCs w:val="28"/>
          <w:lang w:eastAsia="ja-JP"/>
        </w:rPr>
      </w:pPr>
      <w:r w:rsidRPr="00405D12">
        <w:rPr>
          <w:rStyle w:val="Emphasis"/>
          <w:sz w:val="28"/>
          <w:szCs w:val="28"/>
          <w:lang w:eastAsia="ja-JP"/>
        </w:rPr>
        <w:t>Chú ý</w:t>
      </w:r>
    </w:p>
    <w:p w14:paraId="5BE5A8BA" w14:textId="6807B2C5" w:rsidR="00405D12" w:rsidRPr="00405D12" w:rsidRDefault="00405D12" w:rsidP="00405D12">
      <w:pPr>
        <w:numPr>
          <w:ilvl w:val="0"/>
          <w:numId w:val="34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05D12">
        <w:rPr>
          <w:rFonts w:eastAsia="Times New Roman" w:cs="Calibri"/>
          <w:b/>
          <w:bCs/>
          <w:sz w:val="24"/>
          <w:szCs w:val="24"/>
          <w:lang w:eastAsia="ja-JP"/>
        </w:rPr>
        <w:t>return</w:t>
      </w:r>
      <w:r w:rsidRPr="00405D12">
        <w:rPr>
          <w:rFonts w:eastAsia="Times New Roman" w:cs="Calibri"/>
          <w:sz w:val="24"/>
          <w:szCs w:val="24"/>
          <w:lang w:eastAsia="ja-JP"/>
        </w:rPr>
        <w:t xml:space="preserve">; </w:t>
      </w:r>
      <w:r w:rsidR="00236BB0">
        <w:rPr>
          <w:rFonts w:eastAsia="Times New Roman" w:cs="Calibri"/>
          <w:sz w:val="24"/>
          <w:szCs w:val="24"/>
          <w:lang w:eastAsia="ja-JP"/>
        </w:rPr>
        <w:t>d</w:t>
      </w:r>
      <w:r w:rsidRPr="00405D12">
        <w:rPr>
          <w:rFonts w:eastAsia="Times New Roman" w:cs="Calibri"/>
          <w:sz w:val="24"/>
          <w:szCs w:val="24"/>
          <w:lang w:val="vi-VN" w:eastAsia="ja-JP"/>
        </w:rPr>
        <w:t>ùng được với cả phương thức không trả về. Khi chạy đến lệnh return, thoát khỏi phương thức</w:t>
      </w:r>
    </w:p>
    <w:p w14:paraId="4A52448B" w14:textId="77777777" w:rsidR="00B128C2" w:rsidRPr="00405D12" w:rsidRDefault="00B128C2" w:rsidP="00B128C2">
      <w:pPr>
        <w:rPr>
          <w:lang w:val="vi-VN"/>
        </w:rPr>
      </w:pPr>
      <w:bookmarkStart w:id="0" w:name="_GoBack"/>
      <w:bookmarkEnd w:id="0"/>
    </w:p>
    <w:sectPr w:rsidR="00B128C2" w:rsidRPr="00405D12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98707" w14:textId="77777777" w:rsidR="00696F06" w:rsidRDefault="00696F06">
      <w:pPr>
        <w:spacing w:line="240" w:lineRule="auto"/>
      </w:pPr>
      <w:r>
        <w:separator/>
      </w:r>
    </w:p>
  </w:endnote>
  <w:endnote w:type="continuationSeparator" w:id="0">
    <w:p w14:paraId="310E1AB1" w14:textId="77777777" w:rsidR="00696F06" w:rsidRDefault="00696F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B6FB2" w14:textId="77777777" w:rsidR="00696F06" w:rsidRDefault="00696F06">
      <w:pPr>
        <w:spacing w:line="240" w:lineRule="auto"/>
      </w:pPr>
      <w:r>
        <w:separator/>
      </w:r>
    </w:p>
  </w:footnote>
  <w:footnote w:type="continuationSeparator" w:id="0">
    <w:p w14:paraId="0C3DCAB0" w14:textId="77777777" w:rsidR="00696F06" w:rsidRDefault="00696F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E55B4C"/>
    <w:multiLevelType w:val="multilevel"/>
    <w:tmpl w:val="7DE4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154744"/>
    <w:multiLevelType w:val="multilevel"/>
    <w:tmpl w:val="836074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93315C7"/>
    <w:multiLevelType w:val="multilevel"/>
    <w:tmpl w:val="48D2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A3C43E5"/>
    <w:multiLevelType w:val="multilevel"/>
    <w:tmpl w:val="B65C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4B2CE0"/>
    <w:multiLevelType w:val="multilevel"/>
    <w:tmpl w:val="8C74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DC0C3F"/>
    <w:multiLevelType w:val="multilevel"/>
    <w:tmpl w:val="EED2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762171"/>
    <w:multiLevelType w:val="multilevel"/>
    <w:tmpl w:val="2A58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3F59C6"/>
    <w:multiLevelType w:val="multilevel"/>
    <w:tmpl w:val="8952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1600CB"/>
    <w:multiLevelType w:val="multilevel"/>
    <w:tmpl w:val="1160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DA3996"/>
    <w:multiLevelType w:val="multilevel"/>
    <w:tmpl w:val="E3FA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A7424E"/>
    <w:multiLevelType w:val="multilevel"/>
    <w:tmpl w:val="B3B0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A80F6A"/>
    <w:multiLevelType w:val="multilevel"/>
    <w:tmpl w:val="EFA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F73CEB"/>
    <w:multiLevelType w:val="multilevel"/>
    <w:tmpl w:val="7D5C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674670"/>
    <w:multiLevelType w:val="multilevel"/>
    <w:tmpl w:val="00D0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9705E8"/>
    <w:multiLevelType w:val="multilevel"/>
    <w:tmpl w:val="7530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4101D2"/>
    <w:multiLevelType w:val="multilevel"/>
    <w:tmpl w:val="E6F6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F4163D"/>
    <w:multiLevelType w:val="multilevel"/>
    <w:tmpl w:val="8EC2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5D6CD2"/>
    <w:multiLevelType w:val="multilevel"/>
    <w:tmpl w:val="EDBC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5B7011"/>
    <w:multiLevelType w:val="multilevel"/>
    <w:tmpl w:val="3730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BB5936"/>
    <w:multiLevelType w:val="multilevel"/>
    <w:tmpl w:val="7658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8646EF"/>
    <w:multiLevelType w:val="multilevel"/>
    <w:tmpl w:val="17E8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B97A39"/>
    <w:multiLevelType w:val="multilevel"/>
    <w:tmpl w:val="3F22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357E9A"/>
    <w:multiLevelType w:val="multilevel"/>
    <w:tmpl w:val="5892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1726E7"/>
    <w:multiLevelType w:val="multilevel"/>
    <w:tmpl w:val="5ECA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3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8"/>
  </w:num>
  <w:num w:numId="13">
    <w:abstractNumId w:val="31"/>
  </w:num>
  <w:num w:numId="14">
    <w:abstractNumId w:val="14"/>
  </w:num>
  <w:num w:numId="15">
    <w:abstractNumId w:val="22"/>
  </w:num>
  <w:num w:numId="16">
    <w:abstractNumId w:val="18"/>
  </w:num>
  <w:num w:numId="17">
    <w:abstractNumId w:val="13"/>
  </w:num>
  <w:num w:numId="18">
    <w:abstractNumId w:val="12"/>
    <w:lvlOverride w:ilvl="0">
      <w:startOverride w:val="1"/>
    </w:lvlOverride>
  </w:num>
  <w:num w:numId="19">
    <w:abstractNumId w:val="24"/>
  </w:num>
  <w:num w:numId="20">
    <w:abstractNumId w:val="27"/>
    <w:lvlOverride w:ilvl="0">
      <w:startOverride w:val="2"/>
    </w:lvlOverride>
  </w:num>
  <w:num w:numId="21">
    <w:abstractNumId w:val="32"/>
    <w:lvlOverride w:ilvl="0">
      <w:startOverride w:val="3"/>
    </w:lvlOverride>
  </w:num>
  <w:num w:numId="22">
    <w:abstractNumId w:val="21"/>
  </w:num>
  <w:num w:numId="23">
    <w:abstractNumId w:val="30"/>
  </w:num>
  <w:num w:numId="24">
    <w:abstractNumId w:val="15"/>
    <w:lvlOverride w:ilvl="0">
      <w:startOverride w:val="1"/>
    </w:lvlOverride>
  </w:num>
  <w:num w:numId="25">
    <w:abstractNumId w:val="25"/>
  </w:num>
  <w:num w:numId="26">
    <w:abstractNumId w:val="9"/>
    <w:lvlOverride w:ilvl="0">
      <w:startOverride w:val="2"/>
    </w:lvlOverride>
  </w:num>
  <w:num w:numId="27">
    <w:abstractNumId w:val="29"/>
  </w:num>
  <w:num w:numId="28">
    <w:abstractNumId w:val="11"/>
  </w:num>
  <w:num w:numId="29">
    <w:abstractNumId w:val="10"/>
  </w:num>
  <w:num w:numId="30">
    <w:abstractNumId w:val="23"/>
    <w:lvlOverride w:ilvl="0">
      <w:startOverride w:val="1"/>
    </w:lvlOverride>
  </w:num>
  <w:num w:numId="31">
    <w:abstractNumId w:val="20"/>
  </w:num>
  <w:num w:numId="32">
    <w:abstractNumId w:val="19"/>
    <w:lvlOverride w:ilvl="0">
      <w:startOverride w:val="2"/>
    </w:lvlOverride>
  </w:num>
  <w:num w:numId="33">
    <w:abstractNumId w:val="26"/>
  </w:num>
  <w:num w:numId="34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AF"/>
    <w:rsid w:val="0000430C"/>
    <w:rsid w:val="00007202"/>
    <w:rsid w:val="000150E9"/>
    <w:rsid w:val="00030C89"/>
    <w:rsid w:val="00030E3C"/>
    <w:rsid w:val="00053792"/>
    <w:rsid w:val="00065C0A"/>
    <w:rsid w:val="00072D27"/>
    <w:rsid w:val="00082904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36BB0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5D1D"/>
    <w:rsid w:val="003962D3"/>
    <w:rsid w:val="003C7D9D"/>
    <w:rsid w:val="003E33E1"/>
    <w:rsid w:val="003E3A63"/>
    <w:rsid w:val="0040562B"/>
    <w:rsid w:val="00405D12"/>
    <w:rsid w:val="00411614"/>
    <w:rsid w:val="00457BEB"/>
    <w:rsid w:val="00461B2E"/>
    <w:rsid w:val="004620B3"/>
    <w:rsid w:val="00470461"/>
    <w:rsid w:val="00482CFC"/>
    <w:rsid w:val="00487996"/>
    <w:rsid w:val="00491910"/>
    <w:rsid w:val="004A3D03"/>
    <w:rsid w:val="004B6D7F"/>
    <w:rsid w:val="004C5421"/>
    <w:rsid w:val="004D22D5"/>
    <w:rsid w:val="004D785F"/>
    <w:rsid w:val="004E744B"/>
    <w:rsid w:val="004F7760"/>
    <w:rsid w:val="00520AC9"/>
    <w:rsid w:val="005855F6"/>
    <w:rsid w:val="00594254"/>
    <w:rsid w:val="005B6EB8"/>
    <w:rsid w:val="005C1E48"/>
    <w:rsid w:val="005F68E9"/>
    <w:rsid w:val="00614CAB"/>
    <w:rsid w:val="00633BC0"/>
    <w:rsid w:val="00661DE5"/>
    <w:rsid w:val="006706DE"/>
    <w:rsid w:val="0069487E"/>
    <w:rsid w:val="00696F06"/>
    <w:rsid w:val="006A648B"/>
    <w:rsid w:val="006B0B82"/>
    <w:rsid w:val="006B7EF2"/>
    <w:rsid w:val="006C3B5F"/>
    <w:rsid w:val="006D3A72"/>
    <w:rsid w:val="006F53EE"/>
    <w:rsid w:val="0070139C"/>
    <w:rsid w:val="00717507"/>
    <w:rsid w:val="007263B8"/>
    <w:rsid w:val="00726D9C"/>
    <w:rsid w:val="00726F2C"/>
    <w:rsid w:val="00736D30"/>
    <w:rsid w:val="007429E8"/>
    <w:rsid w:val="00742FF3"/>
    <w:rsid w:val="007579C6"/>
    <w:rsid w:val="00794B27"/>
    <w:rsid w:val="007A73CB"/>
    <w:rsid w:val="007A7846"/>
    <w:rsid w:val="007B2795"/>
    <w:rsid w:val="007F4EF3"/>
    <w:rsid w:val="007F66F5"/>
    <w:rsid w:val="00800790"/>
    <w:rsid w:val="00812400"/>
    <w:rsid w:val="0082203C"/>
    <w:rsid w:val="008360A8"/>
    <w:rsid w:val="008416E0"/>
    <w:rsid w:val="00853E64"/>
    <w:rsid w:val="00895251"/>
    <w:rsid w:val="00897BFF"/>
    <w:rsid w:val="008A6AC6"/>
    <w:rsid w:val="008A72EC"/>
    <w:rsid w:val="008C61B9"/>
    <w:rsid w:val="008F0B0C"/>
    <w:rsid w:val="008F1540"/>
    <w:rsid w:val="00912477"/>
    <w:rsid w:val="009139AF"/>
    <w:rsid w:val="00915CB8"/>
    <w:rsid w:val="009375EA"/>
    <w:rsid w:val="00943B06"/>
    <w:rsid w:val="00945864"/>
    <w:rsid w:val="009560BA"/>
    <w:rsid w:val="009806F4"/>
    <w:rsid w:val="009853E9"/>
    <w:rsid w:val="00996AB0"/>
    <w:rsid w:val="00996E16"/>
    <w:rsid w:val="009B69C5"/>
    <w:rsid w:val="009D32B1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AD0CDC"/>
    <w:rsid w:val="00AF168E"/>
    <w:rsid w:val="00B128C2"/>
    <w:rsid w:val="00B369B4"/>
    <w:rsid w:val="00B53817"/>
    <w:rsid w:val="00B61F85"/>
    <w:rsid w:val="00B75129"/>
    <w:rsid w:val="00BA3CC7"/>
    <w:rsid w:val="00BD45AF"/>
    <w:rsid w:val="00BF3F5B"/>
    <w:rsid w:val="00BF457D"/>
    <w:rsid w:val="00BF4775"/>
    <w:rsid w:val="00CA0C45"/>
    <w:rsid w:val="00CB19E7"/>
    <w:rsid w:val="00CC3AB0"/>
    <w:rsid w:val="00CC583F"/>
    <w:rsid w:val="00CD0067"/>
    <w:rsid w:val="00CD4A9C"/>
    <w:rsid w:val="00CF12AE"/>
    <w:rsid w:val="00D1798D"/>
    <w:rsid w:val="00D351A3"/>
    <w:rsid w:val="00D514CB"/>
    <w:rsid w:val="00D7220B"/>
    <w:rsid w:val="00D7388E"/>
    <w:rsid w:val="00D902A4"/>
    <w:rsid w:val="00DB0FE1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601CD"/>
    <w:rsid w:val="00E72A21"/>
    <w:rsid w:val="00E7715A"/>
    <w:rsid w:val="00EB700D"/>
    <w:rsid w:val="00F33B83"/>
    <w:rsid w:val="00F41B42"/>
    <w:rsid w:val="00F54BD0"/>
    <w:rsid w:val="00F5742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32E2E1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5AF"/>
    <w:rPr>
      <w:rFonts w:ascii="Calibri" w:hAnsi="Calibri"/>
    </w:rPr>
  </w:style>
  <w:style w:type="paragraph" w:styleId="Heading1">
    <w:name w:val="heading 1"/>
    <w:basedOn w:val="Normal"/>
    <w:link w:val="Heading1Char"/>
    <w:uiPriority w:val="5"/>
    <w:qFormat/>
    <w:rsid w:val="00BD45A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eastAsiaTheme="majorEastAsia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7579C6"/>
    <w:pPr>
      <w:keepNext/>
      <w:keepLines/>
      <w:spacing w:before="40"/>
      <w:outlineLvl w:val="1"/>
    </w:pPr>
    <w:rPr>
      <w:rFonts w:eastAsiaTheme="majorEastAsia" w:cstheme="majorBidi"/>
      <w:b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BD45AF"/>
    <w:rPr>
      <w:rFonts w:ascii="Calibri" w:eastAsiaTheme="majorEastAsia" w:hAnsi="Calibr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7579C6"/>
    <w:rPr>
      <w:rFonts w:ascii="Calibri" w:eastAsiaTheme="majorEastAsia" w:hAnsi="Calibri" w:cstheme="majorBidi"/>
      <w:b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8A6AC6"/>
    <w:pPr>
      <w:numPr>
        <w:numId w:val="2"/>
      </w:numPr>
      <w:spacing w:before="60" w:after="60"/>
      <w:ind w:left="357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D7220B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%20Anh\AppData\Local\Microsoft\Office\16.0\DTS\en-US%7bE255D9E7-B68C-4090-95F6-FC8D007128E3%7d\%7bE4C8279A-0A50-49B2-A5BC-9EFF1359A476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C147F-1902-4143-8219-1246E641A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{E4C8279A-0A50-49B2-A5BC-9EFF1359A476}tf10002117_win32.dotx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2020-10-23T15:43:00Z</dcterms:created>
  <dcterms:modified xsi:type="dcterms:W3CDTF">2020-11-21T14:37:00Z</dcterms:modified>
</cp:coreProperties>
</file>